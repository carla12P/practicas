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1AA1" w14:textId="2732297E" w:rsidR="002E135D" w:rsidRPr="002870E8" w:rsidRDefault="009C1CEC" w:rsidP="000971C0">
      <w:pPr>
        <w:spacing w:before="0"/>
      </w:pPr>
      <w:r w:rsidRPr="002870E8">
        <w:rPr>
          <w:noProof/>
          <w:lang w:bidi="es-ES"/>
        </w:rPr>
        <w:drawing>
          <wp:anchor distT="0" distB="0" distL="114300" distR="114300" simplePos="0" relativeHeight="251658241" behindDoc="1" locked="1" layoutInCell="1" allowOverlap="1" wp14:anchorId="65D39462" wp14:editId="00F0656C">
            <wp:simplePos x="0" y="0"/>
            <wp:positionH relativeFrom="margin">
              <wp:posOffset>3303270</wp:posOffset>
            </wp:positionH>
            <wp:positionV relativeFrom="page">
              <wp:posOffset>1156970</wp:posOffset>
            </wp:positionV>
            <wp:extent cx="3660775" cy="589915"/>
            <wp:effectExtent l="0" t="0" r="0" b="635"/>
            <wp:wrapNone/>
            <wp:docPr id="1" name="Gráfico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16F9057" wp14:editId="1F7D80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0670" b="288290"/>
                <wp:wrapNone/>
                <wp:docPr id="16" name="Rectá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6E16639" id="Rectángulo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1311"/>
        <w:gridCol w:w="5240"/>
        <w:gridCol w:w="3023"/>
        <w:gridCol w:w="5240"/>
        <w:gridCol w:w="1310"/>
      </w:tblGrid>
      <w:tr w:rsidR="007D2D09" w:rsidRPr="00794A59" w14:paraId="73869AEE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2411D225" w14:textId="77777777" w:rsidR="00F42AB8" w:rsidRDefault="00F42AB8" w:rsidP="00794A59">
            <w:pPr>
              <w:pStyle w:val="Ttulosuperior"/>
              <w:rPr>
                <w:color w:val="auto"/>
              </w:rPr>
            </w:pPr>
          </w:p>
          <w:p w14:paraId="4FE3DBD5" w14:textId="33D0BD13" w:rsidR="00F42AB8" w:rsidRDefault="00F42AB8" w:rsidP="00794A59">
            <w:pPr>
              <w:pStyle w:val="Ttulosuperior"/>
              <w:rPr>
                <w:color w:val="auto"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9265" behindDoc="0" locked="0" layoutInCell="1" allowOverlap="1" wp14:anchorId="78BB2CB5" wp14:editId="58B9248E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116840</wp:posOffset>
                  </wp:positionV>
                  <wp:extent cx="1247775" cy="1247775"/>
                  <wp:effectExtent l="0" t="0" r="9525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BD843B" w14:textId="13AECBE5" w:rsidR="002E135D" w:rsidRPr="00794A59" w:rsidRDefault="00C52A76" w:rsidP="00794A59">
            <w:pPr>
              <w:pStyle w:val="Ttulosuperior"/>
            </w:pPr>
            <w:r w:rsidRPr="00C52A76">
              <w:rPr>
                <w:color w:val="auto"/>
              </w:rPr>
              <w:t xml:space="preserve">La mejor </w:t>
            </w:r>
          </w:p>
        </w:tc>
      </w:tr>
      <w:tr w:rsidR="00794A59" w:rsidRPr="00794A59" w14:paraId="2DD5E9ED" w14:textId="77777777" w:rsidTr="004E20C0">
        <w:trPr>
          <w:trHeight w:val="3060"/>
        </w:trPr>
        <w:tc>
          <w:tcPr>
            <w:tcW w:w="14400" w:type="dxa"/>
            <w:gridSpan w:val="5"/>
            <w:vAlign w:val="center"/>
          </w:tcPr>
          <w:p w14:paraId="0DF291F4" w14:textId="625B5B62" w:rsidR="00B51FB4" w:rsidRPr="00794A59" w:rsidRDefault="00C52A76" w:rsidP="004E20C0">
            <w:pPr>
              <w:pStyle w:val="Textodegradado"/>
            </w:pPr>
            <w:r w:rsidRPr="00C52A76">
              <w:rPr>
                <w:color w:val="1F6190" w:themeColor="accent5" w:themeShade="BF"/>
                <w14:textFill>
                  <w14:solidFill>
                    <w14:schemeClr w14:val="accent5">
                      <w14:lumMod w14:val="75000"/>
                    </w14:schemeClr>
                  </w14:solidFill>
                </w14:textFill>
              </w:rPr>
              <w:t>BARTENDER</w:t>
            </w:r>
          </w:p>
        </w:tc>
      </w:tr>
      <w:tr w:rsidR="007D2D09" w:rsidRPr="002870E8" w14:paraId="66CC4DEC" w14:textId="77777777" w:rsidTr="000971C0">
        <w:trPr>
          <w:trHeight w:val="729"/>
        </w:trPr>
        <w:tc>
          <w:tcPr>
            <w:tcW w:w="14400" w:type="dxa"/>
            <w:gridSpan w:val="5"/>
          </w:tcPr>
          <w:p w14:paraId="027BE9FD" w14:textId="77777777" w:rsidR="002E135D" w:rsidRPr="00C52A76" w:rsidRDefault="005907FE" w:rsidP="002870E8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443455048"/>
                <w:placeholder>
                  <w:docPart w:val="A810D1CBE5FA42A1A90B3ADE1DB78282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C52A76">
                  <w:rPr>
                    <w:color w:val="auto"/>
                    <w:lang w:bidi="es-ES"/>
                  </w:rPr>
                  <w:t>Este certificado se otorga a</w:t>
                </w:r>
              </w:sdtContent>
            </w:sdt>
          </w:p>
        </w:tc>
      </w:tr>
      <w:tr w:rsidR="007D2D09" w:rsidRPr="00794A59" w14:paraId="26708DC5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46D64DB9" w14:textId="46776D0B" w:rsidR="002E135D" w:rsidRPr="00C52A76" w:rsidRDefault="00C52A76" w:rsidP="00794A59">
            <w:pPr>
              <w:pStyle w:val="Nombre"/>
              <w:rPr>
                <w:color w:val="auto"/>
              </w:rPr>
            </w:pPr>
            <w:r w:rsidRPr="00C52A76">
              <w:rPr>
                <w:color w:val="auto"/>
              </w:rPr>
              <w:t xml:space="preserve">Carla Olvera </w:t>
            </w:r>
          </w:p>
        </w:tc>
      </w:tr>
      <w:tr w:rsidR="00D16F2A" w:rsidRPr="002870E8" w14:paraId="3CDEE1C8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6FB970E" w14:textId="0A372684" w:rsidR="00D16F2A" w:rsidRPr="00C52A76" w:rsidRDefault="00C52A76" w:rsidP="002870E8">
            <w:pPr>
              <w:rPr>
                <w:color w:val="auto"/>
              </w:rPr>
            </w:pPr>
            <w:r w:rsidRPr="00C52A76">
              <w:rPr>
                <w:color w:val="auto"/>
              </w:rPr>
              <w:t>En reconocimiento por su amplio conocimiento en coctelería.</w:t>
            </w:r>
          </w:p>
        </w:tc>
      </w:tr>
      <w:tr w:rsidR="007D2D09" w:rsidRPr="007D2D09" w14:paraId="65819D52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4D888C7F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0A82D1FC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bidi="es-ES"/>
              </w:rPr>
              <w:drawing>
                <wp:inline distT="0" distB="0" distL="0" distR="0" wp14:anchorId="56E65331" wp14:editId="5D127124">
                  <wp:extent cx="2121877" cy="304800"/>
                  <wp:effectExtent l="0" t="0" r="0" b="0"/>
                  <wp:docPr id="5" name="Gráfico 5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Firma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57BE6EF6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FB3B8F8" w14:textId="684CFAF3" w:rsidR="00513B92" w:rsidRPr="00794A59" w:rsidRDefault="00C52A76" w:rsidP="00A6153A">
            <w:pPr>
              <w:pStyle w:val="Fecha"/>
            </w:pPr>
            <w:r>
              <w:t>17 de septiembre 2025</w:t>
            </w:r>
          </w:p>
        </w:tc>
        <w:tc>
          <w:tcPr>
            <w:tcW w:w="1170" w:type="dxa"/>
            <w:vMerge w:val="restart"/>
          </w:tcPr>
          <w:p w14:paraId="6CCBE79F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3C61DED4" w14:textId="77777777" w:rsidTr="00794A59">
        <w:trPr>
          <w:trHeight w:val="576"/>
        </w:trPr>
        <w:tc>
          <w:tcPr>
            <w:tcW w:w="1170" w:type="dxa"/>
            <w:vMerge/>
          </w:tcPr>
          <w:p w14:paraId="387D359F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367EDEA4" w14:textId="68D1ADAF" w:rsidR="000D4898" w:rsidRPr="002870E8" w:rsidRDefault="00C52A76" w:rsidP="002870E8">
            <w:r>
              <w:t xml:space="preserve">Carla Olvera </w:t>
            </w:r>
            <w:proofErr w:type="spellStart"/>
            <w:r>
              <w:t>Zuñiga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vMerge/>
          </w:tcPr>
          <w:p w14:paraId="3C30172A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1BF57B14" w14:textId="77777777" w:rsidR="00513B92" w:rsidRPr="002870E8" w:rsidRDefault="005907FE" w:rsidP="002870E8">
            <w:sdt>
              <w:sdtPr>
                <w:id w:val="-1984847427"/>
                <w:placeholder>
                  <w:docPart w:val="8A5ACDF41C5D4CD19BEE73694C82F01F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170" w:type="dxa"/>
            <w:vMerge/>
          </w:tcPr>
          <w:p w14:paraId="337F796B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11AE4682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8D35A7">
      <w:pgSz w:w="16838" w:h="11906" w:orient="landscape" w:code="9"/>
      <w:pgMar w:top="227" w:right="357" w:bottom="227" w:left="35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2D34" w14:textId="77777777" w:rsidR="005907FE" w:rsidRDefault="005907FE" w:rsidP="0063337F">
      <w:r>
        <w:separator/>
      </w:r>
    </w:p>
  </w:endnote>
  <w:endnote w:type="continuationSeparator" w:id="0">
    <w:p w14:paraId="2BD65C15" w14:textId="77777777" w:rsidR="005907FE" w:rsidRDefault="005907FE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D494" w14:textId="77777777" w:rsidR="005907FE" w:rsidRDefault="005907FE" w:rsidP="0063337F">
      <w:r>
        <w:separator/>
      </w:r>
    </w:p>
  </w:footnote>
  <w:footnote w:type="continuationSeparator" w:id="0">
    <w:p w14:paraId="62DC3574" w14:textId="77777777" w:rsidR="005907FE" w:rsidRDefault="005907FE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6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222F"/>
    <w:rsid w:val="003C442B"/>
    <w:rsid w:val="003D3BA0"/>
    <w:rsid w:val="003E089A"/>
    <w:rsid w:val="003F1E9F"/>
    <w:rsid w:val="0045039F"/>
    <w:rsid w:val="00490EB0"/>
    <w:rsid w:val="004B27B6"/>
    <w:rsid w:val="004E20C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907FE"/>
    <w:rsid w:val="005B4033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D35A7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264E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2A76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2AB8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1AE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cha">
    <w:name w:val="Date"/>
    <w:basedOn w:val="Normal"/>
    <w:next w:val="Normal"/>
    <w:link w:val="FechaC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C73345"/>
    <w:rPr>
      <w:color w:val="2A82C1" w:themeColor="accent5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degradado">
    <w:name w:val="Texto degradado"/>
    <w:basedOn w:val="Normal"/>
    <w:next w:val="Normal"/>
    <w:link w:val="Carcterdetextodegradado"/>
    <w:uiPriority w:val="99"/>
    <w:qFormat/>
    <w:rsid w:val="008D35A7"/>
    <w:pPr>
      <w:spacing w:before="0"/>
    </w:pPr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bre">
    <w:name w:val="Nombr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cterdetextodegradado">
    <w:name w:val="Carácter de texto degradado"/>
    <w:basedOn w:val="Fuentedeprrafopredeter"/>
    <w:link w:val="Textodegradado"/>
    <w:uiPriority w:val="99"/>
    <w:rsid w:val="008D35A7"/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794A5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63337F"/>
  </w:style>
  <w:style w:type="paragraph" w:styleId="Piedepgina">
    <w:name w:val="footer"/>
    <w:basedOn w:val="Normal"/>
    <w:link w:val="Piedepgina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C4E922FF-C3D7-44DE-AD2D-C5BA2075BC6F%7d\%7b5AF0FC7D-A640-43EC-8C3F-89EA9D3E3743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10D1CBE5FA42A1A90B3ADE1DB78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90750-6CBD-4126-A69D-9D08C4F0B894}"/>
      </w:docPartPr>
      <w:docPartBody>
        <w:p w:rsidR="00000000" w:rsidRDefault="00961C93">
          <w:pPr>
            <w:pStyle w:val="A810D1CBE5FA42A1A90B3ADE1DB78282"/>
          </w:pPr>
          <w:r w:rsidRPr="002870E8">
            <w:rPr>
              <w:lang w:bidi="es-ES"/>
            </w:rPr>
            <w:t>Este certificado se otorga a</w:t>
          </w:r>
        </w:p>
      </w:docPartBody>
    </w:docPart>
    <w:docPart>
      <w:docPartPr>
        <w:name w:val="8A5ACDF41C5D4CD19BEE73694C82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F064B-FF45-429F-96C0-0DEB5E04DFB5}"/>
      </w:docPartPr>
      <w:docPartBody>
        <w:p w:rsidR="00000000" w:rsidRDefault="00961C93">
          <w:pPr>
            <w:pStyle w:val="8A5ACDF41C5D4CD19BEE73694C82F01F"/>
          </w:pPr>
          <w:r w:rsidRPr="002870E8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3"/>
    <w:rsid w:val="009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2A1004772D464D9C5734CE37644559">
    <w:name w:val="EC2A1004772D464D9C5734CE37644559"/>
  </w:style>
  <w:style w:type="paragraph" w:customStyle="1" w:styleId="3157B21B21FF413A9F196C19FA1DC9CF">
    <w:name w:val="3157B21B21FF413A9F196C19FA1DC9CF"/>
  </w:style>
  <w:style w:type="paragraph" w:customStyle="1" w:styleId="A810D1CBE5FA42A1A90B3ADE1DB78282">
    <w:name w:val="A810D1CBE5FA42A1A90B3ADE1DB78282"/>
  </w:style>
  <w:style w:type="paragraph" w:customStyle="1" w:styleId="E87E9FDB267242E3BB631F0995D6C6DD">
    <w:name w:val="E87E9FDB267242E3BB631F0995D6C6DD"/>
  </w:style>
  <w:style w:type="paragraph" w:customStyle="1" w:styleId="998D7B83618A4539B6DC33F47CC34F19">
    <w:name w:val="998D7B83618A4539B6DC33F47CC34F19"/>
  </w:style>
  <w:style w:type="paragraph" w:customStyle="1" w:styleId="3A20D1D298E2442DB8245F00C0FD594A">
    <w:name w:val="3A20D1D298E2442DB8245F00C0FD594A"/>
  </w:style>
  <w:style w:type="paragraph" w:customStyle="1" w:styleId="74347106E6854C3DB0ADEE12D824F271">
    <w:name w:val="74347106E6854C3DB0ADEE12D824F271"/>
  </w:style>
  <w:style w:type="paragraph" w:customStyle="1" w:styleId="8A5ACDF41C5D4CD19BEE73694C82F01F">
    <w:name w:val="8A5ACDF41C5D4CD19BEE73694C82F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{5AF0FC7D-A640-43EC-8C3F-89EA9D3E3743}tf10002124_win32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2025-09-17T16:47:00Z</dcterms:created>
  <dcterms:modified xsi:type="dcterms:W3CDTF">2025-09-17T16:47:00Z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